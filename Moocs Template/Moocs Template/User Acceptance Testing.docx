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36F4" w14:textId="77777777" w:rsidR="00753907" w:rsidRDefault="00733851" w:rsidP="00733851">
      <w:pPr>
        <w:jc w:val="center"/>
        <w:rPr>
          <w:b/>
          <w:bCs/>
          <w:sz w:val="36"/>
          <w:szCs w:val="36"/>
        </w:rPr>
      </w:pPr>
      <w:r w:rsidRPr="00733851">
        <w:rPr>
          <w:b/>
          <w:bCs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851" w14:paraId="67CC767A" w14:textId="77777777" w:rsidTr="00A304D2">
        <w:tc>
          <w:tcPr>
            <w:tcW w:w="2830" w:type="dxa"/>
          </w:tcPr>
          <w:p w14:paraId="534609D4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Date</w:t>
            </w:r>
          </w:p>
        </w:tc>
        <w:tc>
          <w:tcPr>
            <w:tcW w:w="6186" w:type="dxa"/>
          </w:tcPr>
          <w:p w14:paraId="40F3E607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936D730" w14:textId="77777777" w:rsidTr="00A304D2">
        <w:tc>
          <w:tcPr>
            <w:tcW w:w="2830" w:type="dxa"/>
          </w:tcPr>
          <w:p w14:paraId="29EA21A7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1619DCC3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28BEA02" w14:textId="77777777" w:rsidTr="00A304D2">
        <w:tc>
          <w:tcPr>
            <w:tcW w:w="2830" w:type="dxa"/>
          </w:tcPr>
          <w:p w14:paraId="47EA4F0A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02E6FD31" w14:textId="6EE3E13D" w:rsidR="00733851" w:rsidRDefault="00A304D2" w:rsidP="00A304D2">
            <w:pPr>
              <w:rPr>
                <w:sz w:val="36"/>
                <w:szCs w:val="36"/>
              </w:rPr>
            </w:pPr>
            <w:r w:rsidRPr="00CA755B">
              <w:rPr>
                <w:sz w:val="28"/>
                <w:szCs w:val="28"/>
              </w:rPr>
              <w:t>FitFlex: Your Personal Fitness Companion</w:t>
            </w:r>
          </w:p>
        </w:tc>
      </w:tr>
      <w:tr w:rsidR="00733851" w14:paraId="53E10594" w14:textId="77777777" w:rsidTr="00A304D2">
        <w:tc>
          <w:tcPr>
            <w:tcW w:w="2830" w:type="dxa"/>
          </w:tcPr>
          <w:p w14:paraId="7C9D4B2E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Maximum Marks</w:t>
            </w:r>
          </w:p>
        </w:tc>
        <w:tc>
          <w:tcPr>
            <w:tcW w:w="6186" w:type="dxa"/>
          </w:tcPr>
          <w:p w14:paraId="395A2F9A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A9FE869" w14:textId="77777777" w:rsidR="00733851" w:rsidRDefault="00733851" w:rsidP="00733851">
      <w:pPr>
        <w:rPr>
          <w:b/>
          <w:bCs/>
          <w:sz w:val="36"/>
          <w:szCs w:val="36"/>
        </w:rPr>
      </w:pPr>
    </w:p>
    <w:p w14:paraId="63A408B1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Overview:</w:t>
      </w:r>
    </w:p>
    <w:p w14:paraId="26EE5494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Name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</w:t>
      </w:r>
    </w:p>
    <w:p w14:paraId="202F8949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Description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 xml:space="preserve">The overarching aim of 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 is to offer an accessible platform tailored for individuals passionate about fitness, exercise, and holistic well-being.</w:t>
      </w:r>
    </w:p>
    <w:p w14:paraId="5AB26EFD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Version</w:t>
      </w:r>
      <w:r w:rsidRPr="00733851">
        <w:rPr>
          <w:sz w:val="28"/>
          <w:szCs w:val="28"/>
        </w:rPr>
        <w:t xml:space="preserve">: </w:t>
      </w:r>
    </w:p>
    <w:p w14:paraId="0A58C5F7" w14:textId="77777777" w:rsidR="00733851" w:rsidRPr="00CA755B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Period:</w:t>
      </w:r>
      <w:r w:rsidRPr="00733851">
        <w:rPr>
          <w:sz w:val="28"/>
          <w:szCs w:val="28"/>
        </w:rPr>
        <w:t xml:space="preserve"> </w:t>
      </w:r>
    </w:p>
    <w:p w14:paraId="0AAF5758" w14:textId="77777777" w:rsidR="00733851" w:rsidRDefault="00733851" w:rsidP="00733851">
      <w:pPr>
        <w:rPr>
          <w:sz w:val="36"/>
          <w:szCs w:val="36"/>
        </w:rPr>
      </w:pPr>
    </w:p>
    <w:p w14:paraId="03B690CE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Scope:</w:t>
      </w:r>
    </w:p>
    <w:p w14:paraId="0DDDED68" w14:textId="77777777" w:rsidR="00733851" w:rsidRPr="00CA755B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Features and Functionalities to be Tested</w:t>
      </w:r>
      <w:r w:rsidRPr="00CA755B">
        <w:rPr>
          <w:b/>
          <w:bCs/>
          <w:sz w:val="28"/>
          <w:szCs w:val="28"/>
        </w:rPr>
        <w:t>:</w:t>
      </w:r>
    </w:p>
    <w:p w14:paraId="15E95599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755B">
        <w:rPr>
          <w:b/>
          <w:bCs/>
          <w:sz w:val="28"/>
          <w:szCs w:val="28"/>
        </w:rPr>
        <w:t>Dashboard and Goal Tracking</w:t>
      </w:r>
    </w:p>
    <w:p w14:paraId="33858581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Daily, weekly, and monthly tracking of workouts and progress.</w:t>
      </w:r>
    </w:p>
    <w:p w14:paraId="245F852D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Personalized goal setting and tracking.</w:t>
      </w:r>
    </w:p>
    <w:p w14:paraId="7F84C49E" w14:textId="77777777" w:rsidR="00733851" w:rsidRPr="00CA755B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Dashboard displaying fitness metrics (e.g., calories burned, steps, workout duration).</w:t>
      </w:r>
    </w:p>
    <w:p w14:paraId="2377E739" w14:textId="77777777" w:rsidR="00733851" w:rsidRPr="00733851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Workout Library and Customization</w:t>
      </w:r>
    </w:p>
    <w:p w14:paraId="49EE3911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Access to workout library, categorized by type, difficulty, and duration.</w:t>
      </w:r>
    </w:p>
    <w:p w14:paraId="53102654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Ability to select and start workouts.</w:t>
      </w:r>
    </w:p>
    <w:p w14:paraId="2D9B4699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Custom workout creation and saving.</w:t>
      </w:r>
    </w:p>
    <w:p w14:paraId="38F02C81" w14:textId="77777777" w:rsidR="00733851" w:rsidRPr="00CA755B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Video or animated workout demonstrations.</w:t>
      </w:r>
    </w:p>
    <w:p w14:paraId="70E8314B" w14:textId="77777777" w:rsidR="00733851" w:rsidRPr="00CA755B" w:rsidRDefault="00733851" w:rsidP="00733851">
      <w:pPr>
        <w:pStyle w:val="ListParagraph"/>
        <w:rPr>
          <w:sz w:val="28"/>
          <w:szCs w:val="28"/>
        </w:rPr>
      </w:pPr>
    </w:p>
    <w:p w14:paraId="16B801AF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Wearable and Device Integration</w:t>
      </w:r>
    </w:p>
    <w:p w14:paraId="2C255EBB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Syncing with popular wearable devices (e.g., Fitbit, Apple Watch).</w:t>
      </w:r>
    </w:p>
    <w:p w14:paraId="30B002B4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Pulling data from health apps (e.g., Apple Health, Google Fit).</w:t>
      </w:r>
    </w:p>
    <w:p w14:paraId="6B6473E7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lastRenderedPageBreak/>
        <w:t>Displaying real-time data and analytics from wearable devices.</w:t>
      </w:r>
    </w:p>
    <w:p w14:paraId="07BF4DD2" w14:textId="77777777" w:rsidR="00733851" w:rsidRPr="00733851" w:rsidRDefault="00733851" w:rsidP="00733851">
      <w:pPr>
        <w:pStyle w:val="ListParagraph"/>
        <w:rPr>
          <w:sz w:val="28"/>
          <w:szCs w:val="28"/>
        </w:rPr>
      </w:pPr>
    </w:p>
    <w:p w14:paraId="4E593138" w14:textId="77777777" w:rsidR="00733851" w:rsidRPr="00733851" w:rsidRDefault="00733851" w:rsidP="00733851">
      <w:pPr>
        <w:rPr>
          <w:sz w:val="28"/>
          <w:szCs w:val="28"/>
        </w:rPr>
      </w:pPr>
    </w:p>
    <w:p w14:paraId="4EC1FE25" w14:textId="77777777" w:rsidR="00733851" w:rsidRPr="00733851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User Stories or Requirements to be Tested</w:t>
      </w:r>
      <w:r w:rsidRPr="00CA755B">
        <w:rPr>
          <w:b/>
          <w:bCs/>
          <w:sz w:val="28"/>
          <w:szCs w:val="28"/>
        </w:rPr>
        <w:t>:</w:t>
      </w:r>
    </w:p>
    <w:p w14:paraId="033FB241" w14:textId="77777777" w:rsidR="00733851" w:rsidRPr="00CA755B" w:rsidRDefault="00CA755B" w:rsidP="00CA755B">
      <w:p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 xml:space="preserve">     1.</w:t>
      </w:r>
      <w:r w:rsidR="00733851" w:rsidRPr="00CA755B">
        <w:rPr>
          <w:b/>
          <w:bCs/>
          <w:sz w:val="28"/>
          <w:szCs w:val="28"/>
        </w:rPr>
        <w:t>Setting Fitness Goals</w:t>
      </w:r>
    </w:p>
    <w:p w14:paraId="3DA60ECD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set fitness goals so that I can track my progress.</w:t>
      </w:r>
    </w:p>
    <w:p w14:paraId="2692A83E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reminders about my goals, so I stay motivated.</w:t>
      </w:r>
    </w:p>
    <w:p w14:paraId="634D0DDD" w14:textId="77777777" w:rsidR="00733851" w:rsidRPr="00CA755B" w:rsidRDefault="00CA755B" w:rsidP="00CA755B">
      <w:pPr>
        <w:ind w:left="360"/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2.</w:t>
      </w:r>
      <w:r w:rsidR="00733851" w:rsidRPr="00CA755B">
        <w:rPr>
          <w:b/>
          <w:bCs/>
          <w:sz w:val="28"/>
          <w:szCs w:val="28"/>
        </w:rPr>
        <w:t>Workout Discovery and Recommendations</w:t>
      </w:r>
    </w:p>
    <w:p w14:paraId="1E19D218" w14:textId="77777777" w:rsidR="00733851" w:rsidRPr="00733851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browse workouts based on my fitness level, so I find suitable exercises.</w:t>
      </w:r>
    </w:p>
    <w:p w14:paraId="5F9DB164" w14:textId="77777777" w:rsidR="00733851" w:rsidRPr="00CA755B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workout suggestions based on my past activity, so I can improve progressively</w:t>
      </w:r>
      <w:r w:rsidRPr="00733851">
        <w:rPr>
          <w:i/>
          <w:iCs/>
          <w:sz w:val="28"/>
          <w:szCs w:val="28"/>
        </w:rPr>
        <w:t>.</w:t>
      </w:r>
    </w:p>
    <w:p w14:paraId="3FAB3EE4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3</w:t>
      </w:r>
      <w:r w:rsidRPr="00CA755B">
        <w:rPr>
          <w:i/>
          <w:iCs/>
          <w:sz w:val="28"/>
          <w:szCs w:val="28"/>
        </w:rPr>
        <w:t>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Subscription and Premium Features</w:t>
      </w:r>
    </w:p>
    <w:p w14:paraId="27988A72" w14:textId="77777777" w:rsidR="00CA755B" w:rsidRPr="00CA755B" w:rsidRDefault="00CA755B" w:rsidP="00CA755B">
      <w:pPr>
        <w:numPr>
          <w:ilvl w:val="0"/>
          <w:numId w:val="12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explore premium features before purchasing a subscription.</w:t>
      </w:r>
    </w:p>
    <w:p w14:paraId="2203F42F" w14:textId="77777777" w:rsidR="00CA755B" w:rsidRPr="00CA755B" w:rsidRDefault="00CA755B" w:rsidP="00CA755B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CA755B">
        <w:rPr>
          <w:sz w:val="28"/>
          <w:szCs w:val="28"/>
        </w:rPr>
        <w:t>As a user, I want to manage my subscription within the app, so I can upgrade or cancel if necessary</w:t>
      </w:r>
      <w:r w:rsidRPr="00CA755B">
        <w:rPr>
          <w:i/>
          <w:iCs/>
          <w:sz w:val="28"/>
          <w:szCs w:val="28"/>
        </w:rPr>
        <w:t>.</w:t>
      </w:r>
    </w:p>
    <w:p w14:paraId="0CBB6E78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4.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Settings and Customizations</w:t>
      </w:r>
    </w:p>
    <w:p w14:paraId="0D899856" w14:textId="77777777" w:rsidR="00CA755B" w:rsidRP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customize my profile, so the app aligns with my preferences.</w:t>
      </w:r>
    </w:p>
    <w:p w14:paraId="72A5CB32" w14:textId="77777777" w:rsid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manage privacy settings to control my data visibility and security.</w:t>
      </w:r>
    </w:p>
    <w:p w14:paraId="5D712098" w14:textId="77777777" w:rsidR="00884A82" w:rsidRDefault="00884A82" w:rsidP="00884A82">
      <w:pPr>
        <w:ind w:left="720"/>
        <w:rPr>
          <w:sz w:val="28"/>
          <w:szCs w:val="28"/>
        </w:rPr>
      </w:pPr>
    </w:p>
    <w:p w14:paraId="57FC428E" w14:textId="77777777" w:rsidR="00884A82" w:rsidRDefault="00884A82" w:rsidP="00884A82">
      <w:pPr>
        <w:ind w:left="720"/>
        <w:rPr>
          <w:sz w:val="28"/>
          <w:szCs w:val="28"/>
        </w:rPr>
      </w:pPr>
    </w:p>
    <w:p w14:paraId="03922B8A" w14:textId="77777777" w:rsidR="00884A82" w:rsidRDefault="00884A82" w:rsidP="00884A82">
      <w:pPr>
        <w:ind w:left="720"/>
        <w:rPr>
          <w:sz w:val="28"/>
          <w:szCs w:val="28"/>
        </w:rPr>
      </w:pPr>
    </w:p>
    <w:p w14:paraId="199CFA78" w14:textId="77777777" w:rsidR="00884A82" w:rsidRDefault="00884A82" w:rsidP="00884A82">
      <w:pPr>
        <w:ind w:left="720"/>
        <w:rPr>
          <w:sz w:val="28"/>
          <w:szCs w:val="28"/>
        </w:rPr>
      </w:pPr>
    </w:p>
    <w:p w14:paraId="5549D59E" w14:textId="77777777" w:rsidR="00442565" w:rsidRDefault="00442565" w:rsidP="00884A82">
      <w:pPr>
        <w:ind w:left="720"/>
        <w:rPr>
          <w:sz w:val="28"/>
          <w:szCs w:val="28"/>
        </w:rPr>
      </w:pPr>
    </w:p>
    <w:p w14:paraId="36417CF3" w14:textId="77777777" w:rsidR="00884A82" w:rsidRPr="00CA755B" w:rsidRDefault="00884A82" w:rsidP="00884A82">
      <w:pPr>
        <w:ind w:left="720"/>
        <w:rPr>
          <w:sz w:val="28"/>
          <w:szCs w:val="28"/>
        </w:rPr>
      </w:pPr>
    </w:p>
    <w:p w14:paraId="09634854" w14:textId="77777777" w:rsidR="00CA755B" w:rsidRDefault="00CA755B" w:rsidP="00CA755B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755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745"/>
        <w:gridCol w:w="1541"/>
        <w:gridCol w:w="1515"/>
        <w:gridCol w:w="1403"/>
        <w:gridCol w:w="1453"/>
      </w:tblGrid>
      <w:tr w:rsidR="00884A82" w14:paraId="21DAF2CC" w14:textId="77777777" w:rsidTr="00387F53">
        <w:tc>
          <w:tcPr>
            <w:tcW w:w="1359" w:type="dxa"/>
          </w:tcPr>
          <w:p w14:paraId="40DA6E05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Case ID</w:t>
            </w:r>
          </w:p>
          <w:p w14:paraId="16BB95CD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356EA719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Scenario</w:t>
            </w:r>
          </w:p>
          <w:p w14:paraId="710D4AD0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41" w:type="dxa"/>
          </w:tcPr>
          <w:p w14:paraId="25FBFA83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C62B43" w14:textId="77777777" w:rsidR="00884A82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Steps</w:t>
            </w:r>
          </w:p>
          <w:p w14:paraId="2376819C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5" w:type="dxa"/>
          </w:tcPr>
          <w:p w14:paraId="1456F01A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Expected Result</w:t>
            </w:r>
          </w:p>
          <w:p w14:paraId="6645D249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</w:tcPr>
          <w:p w14:paraId="1FA1273E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Actual Result</w:t>
            </w:r>
          </w:p>
          <w:p w14:paraId="046B3E82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53" w:type="dxa"/>
          </w:tcPr>
          <w:p w14:paraId="2149B18F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2D747F" w14:textId="77777777" w:rsidR="00CA755B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Pass/Fail</w:t>
            </w:r>
          </w:p>
        </w:tc>
      </w:tr>
      <w:tr w:rsidR="00884A82" w14:paraId="04432515" w14:textId="77777777" w:rsidTr="00387F53">
        <w:tc>
          <w:tcPr>
            <w:tcW w:w="1359" w:type="dxa"/>
          </w:tcPr>
          <w:p w14:paraId="67A13A99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TC001</w:t>
            </w:r>
          </w:p>
          <w:p w14:paraId="2F51EC28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74DD7592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tracking and logging</w:t>
            </w:r>
          </w:p>
        </w:tc>
        <w:tc>
          <w:tcPr>
            <w:tcW w:w="1541" w:type="dxa"/>
          </w:tcPr>
          <w:p w14:paraId="6EF46755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Workout </w:t>
            </w:r>
          </w:p>
          <w:p w14:paraId="312D2D7A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 Log new workout </w:t>
            </w:r>
          </w:p>
          <w:p w14:paraId="2D367611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 Save</w:t>
            </w:r>
          </w:p>
        </w:tc>
        <w:tc>
          <w:tcPr>
            <w:tcW w:w="1515" w:type="dxa"/>
          </w:tcPr>
          <w:p w14:paraId="1D5C2E5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is logged and displayed</w:t>
            </w:r>
          </w:p>
        </w:tc>
        <w:tc>
          <w:tcPr>
            <w:tcW w:w="1403" w:type="dxa"/>
          </w:tcPr>
          <w:p w14:paraId="746B647F" w14:textId="352FFAEE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56FB5D9D" w14:textId="456915BD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884A82" w14:paraId="0D1BB731" w14:textId="77777777" w:rsidTr="00387F53">
        <w:tc>
          <w:tcPr>
            <w:tcW w:w="1359" w:type="dxa"/>
          </w:tcPr>
          <w:p w14:paraId="1EF25053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TC002</w:t>
            </w:r>
          </w:p>
          <w:p w14:paraId="510054BF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14C00000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setting and progress monitoring</w:t>
            </w:r>
          </w:p>
        </w:tc>
        <w:tc>
          <w:tcPr>
            <w:tcW w:w="1541" w:type="dxa"/>
          </w:tcPr>
          <w:p w14:paraId="24CCC6F6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Goals </w:t>
            </w:r>
          </w:p>
          <w:p w14:paraId="5EF97F5E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2. Set new goal </w:t>
            </w:r>
          </w:p>
          <w:p w14:paraId="2498153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3. Save</w:t>
            </w:r>
          </w:p>
        </w:tc>
        <w:tc>
          <w:tcPr>
            <w:tcW w:w="1515" w:type="dxa"/>
          </w:tcPr>
          <w:p w14:paraId="797381B3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is set and visible in profile</w:t>
            </w:r>
          </w:p>
        </w:tc>
        <w:tc>
          <w:tcPr>
            <w:tcW w:w="1403" w:type="dxa"/>
          </w:tcPr>
          <w:p w14:paraId="5F43A73D" w14:textId="5CBF6D2A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4173A8B3" w14:textId="30A2B475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7B4F964F" w14:textId="77777777" w:rsidR="00CA755B" w:rsidRDefault="00CA755B" w:rsidP="00CA755B">
      <w:pPr>
        <w:ind w:left="1211"/>
        <w:rPr>
          <w:sz w:val="36"/>
          <w:szCs w:val="36"/>
        </w:rPr>
      </w:pPr>
    </w:p>
    <w:p w14:paraId="374647CA" w14:textId="77777777" w:rsidR="00387F53" w:rsidRPr="00CA755B" w:rsidRDefault="00387F53" w:rsidP="00387F53">
      <w:pPr>
        <w:jc w:val="both"/>
        <w:rPr>
          <w:b/>
          <w:bCs/>
          <w:sz w:val="36"/>
          <w:szCs w:val="36"/>
        </w:rPr>
      </w:pPr>
      <w:r w:rsidRPr="00884A82">
        <w:rPr>
          <w:b/>
          <w:bCs/>
          <w:sz w:val="36"/>
          <w:szCs w:val="36"/>
        </w:rPr>
        <w:t>Bug Tracking</w:t>
      </w:r>
      <w:r>
        <w:rPr>
          <w:b/>
          <w:bCs/>
          <w:sz w:val="36"/>
          <w:szCs w:val="36"/>
        </w:rPr>
        <w:t>:</w:t>
      </w:r>
    </w:p>
    <w:p w14:paraId="1E3CEA39" w14:textId="77777777" w:rsidR="00387F53" w:rsidRDefault="00387F53" w:rsidP="00CA755B">
      <w:pPr>
        <w:ind w:left="1211"/>
        <w:rPr>
          <w:sz w:val="36"/>
          <w:szCs w:val="3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82"/>
        <w:gridCol w:w="1765"/>
        <w:gridCol w:w="2693"/>
        <w:gridCol w:w="1276"/>
        <w:gridCol w:w="1417"/>
        <w:gridCol w:w="1418"/>
      </w:tblGrid>
      <w:tr w:rsidR="00387F53" w14:paraId="5EB6FB14" w14:textId="77777777" w:rsidTr="00387F53">
        <w:tc>
          <w:tcPr>
            <w:tcW w:w="782" w:type="dxa"/>
          </w:tcPr>
          <w:p w14:paraId="21F25E62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1765" w:type="dxa"/>
          </w:tcPr>
          <w:p w14:paraId="6A1B88A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Description</w:t>
            </w:r>
          </w:p>
        </w:tc>
        <w:tc>
          <w:tcPr>
            <w:tcW w:w="2693" w:type="dxa"/>
          </w:tcPr>
          <w:p w14:paraId="3D5556B7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Step to reproduce</w:t>
            </w:r>
          </w:p>
        </w:tc>
        <w:tc>
          <w:tcPr>
            <w:tcW w:w="1276" w:type="dxa"/>
          </w:tcPr>
          <w:p w14:paraId="0DEC763D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17" w:type="dxa"/>
          </w:tcPr>
          <w:p w14:paraId="4380A7C6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418" w:type="dxa"/>
          </w:tcPr>
          <w:p w14:paraId="39B137D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Additional feedback</w:t>
            </w:r>
          </w:p>
        </w:tc>
      </w:tr>
      <w:tr w:rsidR="00387F53" w:rsidRPr="00387F53" w14:paraId="4284318E" w14:textId="77777777" w:rsidTr="00387F53">
        <w:tc>
          <w:tcPr>
            <w:tcW w:w="782" w:type="dxa"/>
          </w:tcPr>
          <w:p w14:paraId="2CCB2A4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BG-001</w:t>
            </w:r>
          </w:p>
        </w:tc>
        <w:tc>
          <w:tcPr>
            <w:tcW w:w="1765" w:type="dxa"/>
          </w:tcPr>
          <w:p w14:paraId="09218A83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Workout log not displaying correctly</w:t>
            </w:r>
          </w:p>
        </w:tc>
        <w:tc>
          <w:tcPr>
            <w:tcW w:w="2693" w:type="dxa"/>
          </w:tcPr>
          <w:p w14:paraId="66CB773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Log a workout session. </w:t>
            </w:r>
            <w:r w:rsidRPr="00387F53">
              <w:rPr>
                <w:sz w:val="28"/>
                <w:szCs w:val="28"/>
              </w:rPr>
              <w:br/>
              <w:t xml:space="preserve">3. Go to workout history. </w:t>
            </w:r>
            <w:r w:rsidRPr="00387F53">
              <w:rPr>
                <w:sz w:val="28"/>
                <w:szCs w:val="28"/>
              </w:rPr>
              <w:br/>
              <w:t xml:space="preserve">Expected: Workout log displays correctly. </w:t>
            </w:r>
            <w:r w:rsidRPr="00387F53">
              <w:rPr>
                <w:sz w:val="28"/>
                <w:szCs w:val="28"/>
              </w:rPr>
              <w:br/>
              <w:t>Actual: Workout log is either missing or incorrect.</w:t>
            </w:r>
          </w:p>
        </w:tc>
        <w:tc>
          <w:tcPr>
            <w:tcW w:w="1276" w:type="dxa"/>
          </w:tcPr>
          <w:p w14:paraId="26A9589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14:paraId="49B86A01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42C7775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3A0950" w14:textId="320365EA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387F53" w:rsidRPr="00387F53" w14:paraId="67D9A446" w14:textId="77777777" w:rsidTr="00387F53">
        <w:tc>
          <w:tcPr>
            <w:tcW w:w="782" w:type="dxa"/>
          </w:tcPr>
          <w:p w14:paraId="646DF93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BG-002</w:t>
            </w:r>
          </w:p>
        </w:tc>
        <w:tc>
          <w:tcPr>
            <w:tcW w:w="1765" w:type="dxa"/>
          </w:tcPr>
          <w:p w14:paraId="69FE8AA5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Goal progress not updating</w:t>
            </w:r>
          </w:p>
        </w:tc>
        <w:tc>
          <w:tcPr>
            <w:tcW w:w="2693" w:type="dxa"/>
          </w:tcPr>
          <w:p w14:paraId="6519C9B6" w14:textId="77777777" w:rsidR="00884A82" w:rsidRPr="00387F53" w:rsidRDefault="00387F53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Set a fitness goal. </w:t>
            </w:r>
            <w:r w:rsidRPr="00387F53">
              <w:rPr>
                <w:sz w:val="28"/>
                <w:szCs w:val="28"/>
              </w:rPr>
              <w:br/>
              <w:t xml:space="preserve">3. Perform activities. </w:t>
            </w:r>
            <w:r w:rsidRPr="00387F53">
              <w:rPr>
                <w:sz w:val="28"/>
                <w:szCs w:val="28"/>
              </w:rPr>
              <w:br/>
              <w:t xml:space="preserve">4. Check goal </w:t>
            </w:r>
            <w:r w:rsidRPr="00387F53">
              <w:rPr>
                <w:sz w:val="28"/>
                <w:szCs w:val="28"/>
              </w:rPr>
              <w:lastRenderedPageBreak/>
              <w:t xml:space="preserve">progress. </w:t>
            </w:r>
            <w:r w:rsidRPr="00387F53">
              <w:rPr>
                <w:sz w:val="28"/>
                <w:szCs w:val="28"/>
              </w:rPr>
              <w:br/>
              <w:t xml:space="preserve">Expected: Goal progress reflects activities. </w:t>
            </w:r>
            <w:r w:rsidRPr="00387F53">
              <w:rPr>
                <w:sz w:val="28"/>
                <w:szCs w:val="28"/>
              </w:rPr>
              <w:br/>
              <w:t>Actual: Goal progress does not update.</w:t>
            </w:r>
          </w:p>
        </w:tc>
        <w:tc>
          <w:tcPr>
            <w:tcW w:w="1276" w:type="dxa"/>
          </w:tcPr>
          <w:p w14:paraId="295C28EE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417" w:type="dxa"/>
          </w:tcPr>
          <w:p w14:paraId="4F9AF5D2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06D55E72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294F722" w14:textId="3E9AD0AF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237FF1DD" w14:textId="77777777" w:rsidR="00CA755B" w:rsidRPr="00CA755B" w:rsidRDefault="00CA755B" w:rsidP="00CA755B">
      <w:pPr>
        <w:ind w:left="720"/>
        <w:rPr>
          <w:i/>
          <w:iCs/>
          <w:sz w:val="28"/>
          <w:szCs w:val="28"/>
        </w:rPr>
      </w:pPr>
    </w:p>
    <w:p w14:paraId="7E6E7C5B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6FA59D6D" w14:textId="77777777" w:rsidR="00387F53" w:rsidRPr="00387F53" w:rsidRDefault="00387F53" w:rsidP="00387F53">
      <w:pPr>
        <w:rPr>
          <w:sz w:val="28"/>
          <w:szCs w:val="28"/>
        </w:rPr>
      </w:pPr>
      <w:r w:rsidRPr="00387F53">
        <w:rPr>
          <w:b/>
          <w:bCs/>
          <w:sz w:val="28"/>
          <w:szCs w:val="28"/>
        </w:rPr>
        <w:t>Sign-off:</w:t>
      </w:r>
    </w:p>
    <w:p w14:paraId="3F954DDE" w14:textId="0DFB2FDE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Pr="00387F53">
        <w:rPr>
          <w:sz w:val="28"/>
          <w:szCs w:val="28"/>
        </w:rPr>
        <w:t>Tester Name</w:t>
      </w:r>
      <w:r>
        <w:rPr>
          <w:sz w:val="28"/>
          <w:szCs w:val="28"/>
        </w:rPr>
        <w:t>:</w:t>
      </w:r>
      <w:r w:rsidR="004055C5">
        <w:rPr>
          <w:sz w:val="28"/>
          <w:szCs w:val="28"/>
        </w:rPr>
        <w:t>Aarti Swami</w:t>
      </w:r>
    </w:p>
    <w:p w14:paraId="5DD90D72" w14:textId="77777777" w:rsid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387F53">
        <w:rPr>
          <w:sz w:val="28"/>
          <w:szCs w:val="28"/>
        </w:rPr>
        <w:t xml:space="preserve">Date: </w:t>
      </w:r>
    </w:p>
    <w:p w14:paraId="6AE5B969" w14:textId="77777777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Pr="00387F53">
        <w:rPr>
          <w:sz w:val="28"/>
          <w:szCs w:val="28"/>
        </w:rPr>
        <w:t xml:space="preserve">Signature: </w:t>
      </w:r>
    </w:p>
    <w:p w14:paraId="0A06D9AC" w14:textId="77777777" w:rsidR="00CA755B" w:rsidRPr="00387F53" w:rsidRDefault="00CA755B" w:rsidP="00387F53">
      <w:pPr>
        <w:ind w:left="720" w:firstLine="720"/>
        <w:rPr>
          <w:sz w:val="28"/>
          <w:szCs w:val="28"/>
        </w:rPr>
      </w:pPr>
    </w:p>
    <w:p w14:paraId="43D95DF2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04F5EB2E" w14:textId="77777777" w:rsidR="00CA755B" w:rsidRPr="00733851" w:rsidRDefault="00CA755B" w:rsidP="00CA755B">
      <w:pPr>
        <w:ind w:left="720"/>
        <w:rPr>
          <w:sz w:val="28"/>
          <w:szCs w:val="28"/>
        </w:rPr>
      </w:pPr>
    </w:p>
    <w:p w14:paraId="694BE427" w14:textId="77777777" w:rsidR="00733851" w:rsidRPr="00733851" w:rsidRDefault="00733851" w:rsidP="00733851">
      <w:pPr>
        <w:rPr>
          <w:sz w:val="28"/>
          <w:szCs w:val="28"/>
        </w:rPr>
      </w:pPr>
    </w:p>
    <w:p w14:paraId="1F7C9EF6" w14:textId="77777777" w:rsidR="00733851" w:rsidRPr="00387F53" w:rsidRDefault="00733851" w:rsidP="00733851">
      <w:pPr>
        <w:jc w:val="center"/>
        <w:rPr>
          <w:sz w:val="28"/>
          <w:szCs w:val="28"/>
        </w:rPr>
      </w:pPr>
    </w:p>
    <w:sectPr w:rsidR="00733851" w:rsidRPr="0038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B49"/>
    <w:multiLevelType w:val="hybridMultilevel"/>
    <w:tmpl w:val="8E6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A0"/>
    <w:multiLevelType w:val="multilevel"/>
    <w:tmpl w:val="644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233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2E6AD0"/>
    <w:multiLevelType w:val="hybridMultilevel"/>
    <w:tmpl w:val="74B0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7753"/>
    <w:multiLevelType w:val="multilevel"/>
    <w:tmpl w:val="17F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A1427"/>
    <w:multiLevelType w:val="multilevel"/>
    <w:tmpl w:val="A6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55D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6F"/>
    <w:multiLevelType w:val="multilevel"/>
    <w:tmpl w:val="49E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2D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DC05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ED279A"/>
    <w:multiLevelType w:val="hybridMultilevel"/>
    <w:tmpl w:val="14046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103C8"/>
    <w:multiLevelType w:val="multilevel"/>
    <w:tmpl w:val="A4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2380">
    <w:abstractNumId w:val="8"/>
  </w:num>
  <w:num w:numId="2" w16cid:durableId="1935505249">
    <w:abstractNumId w:val="4"/>
  </w:num>
  <w:num w:numId="3" w16cid:durableId="1225869980">
    <w:abstractNumId w:val="12"/>
  </w:num>
  <w:num w:numId="4" w16cid:durableId="1876382624">
    <w:abstractNumId w:val="1"/>
  </w:num>
  <w:num w:numId="5" w16cid:durableId="969017966">
    <w:abstractNumId w:val="2"/>
  </w:num>
  <w:num w:numId="6" w16cid:durableId="1876387263">
    <w:abstractNumId w:val="6"/>
  </w:num>
  <w:num w:numId="7" w16cid:durableId="488443974">
    <w:abstractNumId w:val="11"/>
  </w:num>
  <w:num w:numId="8" w16cid:durableId="1369063484">
    <w:abstractNumId w:val="0"/>
  </w:num>
  <w:num w:numId="9" w16cid:durableId="531654126">
    <w:abstractNumId w:val="9"/>
  </w:num>
  <w:num w:numId="10" w16cid:durableId="159778996">
    <w:abstractNumId w:val="3"/>
  </w:num>
  <w:num w:numId="11" w16cid:durableId="1674868806">
    <w:abstractNumId w:val="10"/>
  </w:num>
  <w:num w:numId="12" w16cid:durableId="1271595147">
    <w:abstractNumId w:val="7"/>
  </w:num>
  <w:num w:numId="13" w16cid:durableId="122691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2"/>
    <w:rsid w:val="0011394B"/>
    <w:rsid w:val="00374299"/>
    <w:rsid w:val="00387F53"/>
    <w:rsid w:val="004055C5"/>
    <w:rsid w:val="00442565"/>
    <w:rsid w:val="00733851"/>
    <w:rsid w:val="00753907"/>
    <w:rsid w:val="00884A82"/>
    <w:rsid w:val="00A304D2"/>
    <w:rsid w:val="00CA755B"/>
    <w:rsid w:val="00E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D2A"/>
  <w15:chartTrackingRefBased/>
  <w15:docId w15:val="{FDAAEFE0-E978-42AD-9AC7-F7BFA91D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ati%20swami\Downloads\User%20Acceptance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Acceptance Testing</Template>
  <TotalTime>3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aarati swami</dc:creator>
  <cp:keywords/>
  <dc:description/>
  <cp:lastModifiedBy>Aarti Swami</cp:lastModifiedBy>
  <cp:revision>3</cp:revision>
  <dcterms:created xsi:type="dcterms:W3CDTF">2024-11-10T05:38:00Z</dcterms:created>
  <dcterms:modified xsi:type="dcterms:W3CDTF">2024-11-10T05:41:00Z</dcterms:modified>
</cp:coreProperties>
</file>